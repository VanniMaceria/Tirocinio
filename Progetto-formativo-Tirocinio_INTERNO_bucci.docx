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E67A98" w14:textId="77777777" w:rsidR="005E4E2D" w:rsidRDefault="005E4E2D" w:rsidP="00AE4C5E"/>
    <w:p w14:paraId="05FA06C5" w14:textId="77777777" w:rsidR="00A378C0" w:rsidRDefault="00A378C0" w:rsidP="00AE4C5E"/>
    <w:p w14:paraId="63E2561B" w14:textId="77777777" w:rsidR="008B197B" w:rsidRPr="008B197B" w:rsidRDefault="008B197B" w:rsidP="00294404">
      <w:pPr>
        <w:tabs>
          <w:tab w:val="left" w:pos="0"/>
          <w:tab w:val="left" w:pos="2016"/>
          <w:tab w:val="left" w:pos="6336"/>
          <w:tab w:val="left" w:pos="7776"/>
        </w:tabs>
        <w:spacing w:line="240" w:lineRule="atLeast"/>
        <w:jc w:val="center"/>
        <w:rPr>
          <w:szCs w:val="20"/>
          <w:lang w:val="it-IT"/>
        </w:rPr>
      </w:pPr>
      <w:r w:rsidRPr="008B197B">
        <w:rPr>
          <w:szCs w:val="20"/>
          <w:lang w:val="it-IT"/>
        </w:rPr>
        <w:t>PROGETTO FORMATIVO E DI ORIENTAMENTO</w:t>
      </w:r>
    </w:p>
    <w:p w14:paraId="7D0E3FE4" w14:textId="77777777" w:rsidR="008B197B" w:rsidRPr="008B197B" w:rsidRDefault="00A378C0" w:rsidP="00294404">
      <w:pPr>
        <w:tabs>
          <w:tab w:val="left" w:pos="0"/>
          <w:tab w:val="left" w:pos="2016"/>
          <w:tab w:val="left" w:pos="6336"/>
          <w:tab w:val="left" w:pos="7776"/>
        </w:tabs>
        <w:spacing w:line="240" w:lineRule="atLeast"/>
        <w:jc w:val="center"/>
        <w:rPr>
          <w:szCs w:val="20"/>
          <w:lang w:val="it-IT"/>
        </w:rPr>
      </w:pPr>
      <w:r>
        <w:rPr>
          <w:szCs w:val="20"/>
          <w:lang w:val="it-IT"/>
        </w:rPr>
        <w:t>TIROCINIO INTERNO</w:t>
      </w:r>
    </w:p>
    <w:p w14:paraId="26B61839" w14:textId="77777777" w:rsidR="008B197B" w:rsidRPr="008B197B" w:rsidRDefault="008B197B" w:rsidP="008B197B">
      <w:pPr>
        <w:spacing w:line="480" w:lineRule="atLeast"/>
        <w:ind w:left="120"/>
        <w:jc w:val="both"/>
        <w:rPr>
          <w:sz w:val="20"/>
          <w:szCs w:val="20"/>
          <w:lang w:val="it-IT"/>
        </w:rPr>
      </w:pPr>
    </w:p>
    <w:p w14:paraId="32CC0911" w14:textId="53EDF253" w:rsidR="008B197B" w:rsidRPr="008B197B" w:rsidRDefault="008B197B" w:rsidP="008B197B">
      <w:pPr>
        <w:spacing w:line="360" w:lineRule="auto"/>
        <w:ind w:left="120"/>
        <w:jc w:val="both"/>
        <w:rPr>
          <w:szCs w:val="20"/>
          <w:lang w:val="it-IT"/>
        </w:rPr>
      </w:pPr>
      <w:r w:rsidRPr="008B197B">
        <w:rPr>
          <w:b/>
          <w:szCs w:val="20"/>
          <w:lang w:val="it-IT"/>
        </w:rPr>
        <w:t>Tirocinante</w:t>
      </w:r>
      <w:r w:rsidRPr="008B197B">
        <w:rPr>
          <w:szCs w:val="20"/>
          <w:lang w:val="it-IT"/>
        </w:rPr>
        <w:t xml:space="preserve"> (Cognome – Nome)</w:t>
      </w:r>
      <w:r w:rsidR="004C7586">
        <w:rPr>
          <w:szCs w:val="20"/>
          <w:lang w:val="it-IT"/>
        </w:rPr>
        <w:t xml:space="preserve"> </w:t>
      </w:r>
      <w:r w:rsidR="004C7586" w:rsidRPr="004C7586">
        <w:rPr>
          <w:b/>
          <w:bCs/>
          <w:szCs w:val="20"/>
          <w:lang w:val="it-IT"/>
        </w:rPr>
        <w:t>Bucci - Andrea</w:t>
      </w:r>
    </w:p>
    <w:p w14:paraId="58849A28" w14:textId="652FD354" w:rsidR="008B197B" w:rsidRPr="008B197B" w:rsidRDefault="004C7586" w:rsidP="008B197B">
      <w:pPr>
        <w:spacing w:line="360" w:lineRule="auto"/>
        <w:ind w:left="120"/>
        <w:jc w:val="both"/>
        <w:rPr>
          <w:szCs w:val="20"/>
          <w:lang w:val="it-IT"/>
        </w:rPr>
      </w:pPr>
      <w:r>
        <w:rPr>
          <w:szCs w:val="20"/>
          <w:lang w:val="it-IT"/>
        </w:rPr>
        <w:t xml:space="preserve">Nato a </w:t>
      </w:r>
      <w:r w:rsidRPr="004C7586">
        <w:rPr>
          <w:b/>
          <w:szCs w:val="20"/>
          <w:lang w:val="it-IT"/>
        </w:rPr>
        <w:t>Benevento</w:t>
      </w:r>
      <w:r>
        <w:rPr>
          <w:szCs w:val="20"/>
          <w:lang w:val="it-IT"/>
        </w:rPr>
        <w:t xml:space="preserve"> </w:t>
      </w:r>
      <w:r w:rsidRPr="004C7586">
        <w:rPr>
          <w:b/>
          <w:szCs w:val="20"/>
          <w:lang w:val="it-IT"/>
        </w:rPr>
        <w:t>(BN)</w:t>
      </w:r>
      <w:r>
        <w:rPr>
          <w:szCs w:val="20"/>
          <w:lang w:val="it-IT"/>
        </w:rPr>
        <w:t xml:space="preserve"> il 08/09/2001</w:t>
      </w:r>
      <w:r w:rsidR="008B197B" w:rsidRPr="008B197B">
        <w:rPr>
          <w:szCs w:val="20"/>
          <w:lang w:val="it-IT"/>
        </w:rPr>
        <w:tab/>
      </w:r>
    </w:p>
    <w:p w14:paraId="721AC738" w14:textId="3D410B35" w:rsidR="008B197B" w:rsidRPr="008B197B" w:rsidRDefault="004C7586" w:rsidP="008B197B">
      <w:pPr>
        <w:spacing w:line="360" w:lineRule="auto"/>
        <w:ind w:left="120"/>
        <w:jc w:val="both"/>
        <w:rPr>
          <w:b/>
          <w:bCs/>
          <w:szCs w:val="20"/>
          <w:lang w:val="it-IT"/>
        </w:rPr>
      </w:pPr>
      <w:r>
        <w:rPr>
          <w:szCs w:val="20"/>
          <w:lang w:val="it-IT"/>
        </w:rPr>
        <w:t xml:space="preserve">Residente in </w:t>
      </w:r>
      <w:r w:rsidRPr="004C7586">
        <w:rPr>
          <w:b/>
          <w:szCs w:val="20"/>
          <w:lang w:val="it-IT"/>
        </w:rPr>
        <w:t>Alife (CE)</w:t>
      </w:r>
      <w:r w:rsidRPr="004C7586">
        <w:rPr>
          <w:b/>
          <w:bCs/>
          <w:szCs w:val="20"/>
          <w:lang w:val="it-IT"/>
        </w:rPr>
        <w:t xml:space="preserve"> </w:t>
      </w:r>
      <w:r w:rsidR="008B197B" w:rsidRPr="004C7586">
        <w:rPr>
          <w:b/>
          <w:bCs/>
          <w:szCs w:val="20"/>
          <w:lang w:val="it-IT"/>
        </w:rPr>
        <w:t xml:space="preserve">Via </w:t>
      </w:r>
      <w:proofErr w:type="spellStart"/>
      <w:r w:rsidRPr="004C7586">
        <w:rPr>
          <w:b/>
          <w:bCs/>
          <w:szCs w:val="20"/>
          <w:lang w:val="it-IT"/>
        </w:rPr>
        <w:t>Campisi</w:t>
      </w:r>
      <w:proofErr w:type="spellEnd"/>
      <w:r w:rsidRPr="004C7586">
        <w:rPr>
          <w:b/>
          <w:bCs/>
          <w:szCs w:val="20"/>
          <w:lang w:val="it-IT"/>
        </w:rPr>
        <w:t xml:space="preserve"> 7</w:t>
      </w:r>
    </w:p>
    <w:p w14:paraId="0859B59E" w14:textId="6DCF303B" w:rsidR="008B197B" w:rsidRPr="008B197B" w:rsidRDefault="004C7586" w:rsidP="008B197B">
      <w:pPr>
        <w:spacing w:line="360" w:lineRule="auto"/>
        <w:ind w:left="120"/>
        <w:jc w:val="both"/>
        <w:rPr>
          <w:szCs w:val="20"/>
          <w:lang w:val="it-IT"/>
        </w:rPr>
      </w:pPr>
      <w:r>
        <w:rPr>
          <w:szCs w:val="20"/>
          <w:lang w:val="it-IT"/>
        </w:rPr>
        <w:t xml:space="preserve">Cod. Fiscale </w:t>
      </w:r>
      <w:r>
        <w:rPr>
          <w:b/>
          <w:bCs/>
          <w:szCs w:val="20"/>
          <w:lang w:val="it-IT"/>
        </w:rPr>
        <w:t>BCCNDR01P08A783W</w:t>
      </w:r>
      <w:r w:rsidR="008B197B" w:rsidRPr="008B197B">
        <w:rPr>
          <w:b/>
          <w:bCs/>
          <w:szCs w:val="20"/>
          <w:lang w:val="it-IT"/>
        </w:rPr>
        <w:t xml:space="preserve"> </w:t>
      </w:r>
      <w:r w:rsidR="008B197B" w:rsidRPr="008B197B">
        <w:rPr>
          <w:bCs/>
          <w:szCs w:val="20"/>
          <w:lang w:val="it-IT"/>
        </w:rPr>
        <w:t>recapito telefonico</w:t>
      </w:r>
      <w:r>
        <w:rPr>
          <w:b/>
          <w:bCs/>
          <w:szCs w:val="20"/>
          <w:lang w:val="it-IT"/>
        </w:rPr>
        <w:t xml:space="preserve"> 392 103 2562</w:t>
      </w:r>
    </w:p>
    <w:p w14:paraId="7499350E" w14:textId="182E58EF" w:rsidR="008B197B" w:rsidRPr="008B197B" w:rsidRDefault="008B197B" w:rsidP="008B197B">
      <w:pPr>
        <w:spacing w:line="360" w:lineRule="auto"/>
        <w:ind w:left="120"/>
        <w:jc w:val="both"/>
        <w:rPr>
          <w:b/>
          <w:bCs/>
          <w:szCs w:val="20"/>
          <w:lang w:val="it-IT"/>
        </w:rPr>
      </w:pPr>
      <w:proofErr w:type="gramStart"/>
      <w:r w:rsidRPr="008B197B">
        <w:rPr>
          <w:szCs w:val="20"/>
          <w:lang w:val="it-IT"/>
        </w:rPr>
        <w:t>e-mail</w:t>
      </w:r>
      <w:proofErr w:type="gramEnd"/>
      <w:r w:rsidRPr="008B197B">
        <w:rPr>
          <w:szCs w:val="20"/>
          <w:lang w:val="it-IT"/>
        </w:rPr>
        <w:t xml:space="preserve"> </w:t>
      </w:r>
      <w:r w:rsidR="004C7586" w:rsidRPr="004C7586">
        <w:rPr>
          <w:b/>
          <w:szCs w:val="20"/>
          <w:lang w:val="it-IT"/>
        </w:rPr>
        <w:t>a.bucci@studenti.unisa.it</w:t>
      </w:r>
    </w:p>
    <w:p w14:paraId="34953EF1" w14:textId="77777777" w:rsidR="008B197B" w:rsidRPr="008B197B" w:rsidRDefault="008B197B" w:rsidP="008B197B">
      <w:pPr>
        <w:spacing w:line="360" w:lineRule="auto"/>
        <w:ind w:left="120"/>
        <w:jc w:val="both"/>
        <w:rPr>
          <w:sz w:val="20"/>
          <w:szCs w:val="20"/>
          <w:lang w:val="it-IT"/>
        </w:rPr>
      </w:pPr>
    </w:p>
    <w:p w14:paraId="5C9C69E8" w14:textId="77777777" w:rsidR="008B197B" w:rsidRPr="008B197B" w:rsidRDefault="008B197B" w:rsidP="008B197B">
      <w:pPr>
        <w:spacing w:line="240" w:lineRule="atLeast"/>
        <w:ind w:left="120"/>
        <w:jc w:val="both"/>
        <w:rPr>
          <w:szCs w:val="20"/>
          <w:lang w:val="it-IT"/>
        </w:rPr>
      </w:pPr>
      <w:r w:rsidRPr="008B197B">
        <w:rPr>
          <w:b/>
          <w:bCs/>
          <w:szCs w:val="20"/>
          <w:lang w:val="it-IT"/>
        </w:rPr>
        <w:t>Attuale condizione</w:t>
      </w:r>
      <w:r w:rsidRPr="008B197B">
        <w:rPr>
          <w:szCs w:val="20"/>
          <w:lang w:val="it-IT"/>
        </w:rPr>
        <w:t xml:space="preserve"> </w:t>
      </w:r>
    </w:p>
    <w:p w14:paraId="7797D89F" w14:textId="77777777" w:rsidR="008B197B" w:rsidRPr="008B197B" w:rsidRDefault="008B197B" w:rsidP="008B197B">
      <w:pPr>
        <w:spacing w:line="240" w:lineRule="atLeast"/>
        <w:ind w:left="120"/>
        <w:jc w:val="both"/>
        <w:rPr>
          <w:szCs w:val="20"/>
          <w:lang w:val="it-IT"/>
        </w:rPr>
      </w:pPr>
    </w:p>
    <w:p w14:paraId="175E48D2" w14:textId="3C53D70D" w:rsidR="008B197B" w:rsidRPr="008B197B" w:rsidRDefault="008B197B" w:rsidP="008B197B">
      <w:pPr>
        <w:spacing w:line="360" w:lineRule="auto"/>
        <w:jc w:val="both"/>
        <w:rPr>
          <w:szCs w:val="20"/>
          <w:lang w:val="it-IT"/>
        </w:rPr>
      </w:pPr>
      <w:r w:rsidRPr="008B197B">
        <w:rPr>
          <w:szCs w:val="20"/>
          <w:lang w:val="it-IT"/>
        </w:rPr>
        <w:t></w:t>
      </w:r>
      <w:r w:rsidR="000D45B7">
        <w:rPr>
          <w:szCs w:val="20"/>
          <w:lang w:val="it-IT"/>
        </w:rPr>
        <w:t xml:space="preserve"> </w:t>
      </w:r>
      <w:r w:rsidRPr="008B197B">
        <w:rPr>
          <w:szCs w:val="20"/>
          <w:lang w:val="it-IT"/>
        </w:rPr>
        <w:t>Studente universitario iscritto a</w:t>
      </w:r>
      <w:r w:rsidR="000877E2">
        <w:rPr>
          <w:szCs w:val="20"/>
          <w:lang w:val="it-IT"/>
        </w:rPr>
        <w:t>l Corso di Laurea Triennale</w:t>
      </w:r>
      <w:r w:rsidRPr="008B197B">
        <w:rPr>
          <w:szCs w:val="20"/>
          <w:lang w:val="it-IT"/>
        </w:rPr>
        <w:t xml:space="preserve"> in </w:t>
      </w:r>
      <w:r w:rsidR="000877E2">
        <w:rPr>
          <w:szCs w:val="20"/>
          <w:lang w:val="it-IT"/>
        </w:rPr>
        <w:t xml:space="preserve">Informatica </w:t>
      </w:r>
      <w:proofErr w:type="spellStart"/>
      <w:r w:rsidR="000877E2">
        <w:rPr>
          <w:szCs w:val="20"/>
          <w:lang w:val="it-IT"/>
        </w:rPr>
        <w:t>matr</w:t>
      </w:r>
      <w:proofErr w:type="spellEnd"/>
      <w:r w:rsidR="000877E2">
        <w:rPr>
          <w:szCs w:val="20"/>
          <w:lang w:val="it-IT"/>
        </w:rPr>
        <w:t>. 0512112820</w:t>
      </w:r>
      <w:r w:rsidRPr="008B197B">
        <w:rPr>
          <w:szCs w:val="20"/>
          <w:lang w:val="it-IT"/>
        </w:rPr>
        <w:t xml:space="preserve"> presso l’Università degli Studi di Salerno</w:t>
      </w:r>
      <w:r w:rsidR="000877E2">
        <w:rPr>
          <w:szCs w:val="20"/>
          <w:lang w:val="it-IT"/>
        </w:rPr>
        <w:t xml:space="preserve"> per l’anno accademico 2023-2024</w:t>
      </w:r>
      <w:r w:rsidRPr="008B197B">
        <w:rPr>
          <w:szCs w:val="20"/>
          <w:lang w:val="it-IT"/>
        </w:rPr>
        <w:t xml:space="preserve"> con ti</w:t>
      </w:r>
      <w:r w:rsidR="000877E2">
        <w:rPr>
          <w:szCs w:val="20"/>
          <w:lang w:val="it-IT"/>
        </w:rPr>
        <w:t>rocinio curriculare pari a 11</w:t>
      </w:r>
      <w:r w:rsidRPr="008B197B">
        <w:rPr>
          <w:szCs w:val="20"/>
          <w:lang w:val="it-IT"/>
        </w:rPr>
        <w:t xml:space="preserve"> CFU.</w:t>
      </w:r>
    </w:p>
    <w:p w14:paraId="171C59E9" w14:textId="77777777" w:rsidR="008B197B" w:rsidRPr="008B197B" w:rsidRDefault="008B197B" w:rsidP="008B197B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  <w:tab w:val="left" w:pos="28080"/>
          <w:tab w:val="left" w:pos="0"/>
          <w:tab w:val="left" w:pos="1440"/>
          <w:tab w:val="left" w:pos="2160"/>
          <w:tab w:val="left" w:pos="2880"/>
        </w:tabs>
        <w:spacing w:line="240" w:lineRule="atLeast"/>
        <w:jc w:val="both"/>
        <w:rPr>
          <w:szCs w:val="20"/>
          <w:lang w:val="it-IT"/>
        </w:rPr>
      </w:pPr>
    </w:p>
    <w:p w14:paraId="35B20D45" w14:textId="77777777" w:rsidR="008B197B" w:rsidRPr="008B197B" w:rsidRDefault="00A378C0" w:rsidP="00294404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  <w:r>
        <w:rPr>
          <w:szCs w:val="20"/>
          <w:lang w:val="it-IT"/>
        </w:rPr>
        <w:t>Laboratorio</w:t>
      </w:r>
      <w:r w:rsidR="008B197B" w:rsidRPr="008B197B">
        <w:rPr>
          <w:szCs w:val="20"/>
          <w:lang w:val="it-IT"/>
        </w:rPr>
        <w:t>:</w:t>
      </w:r>
    </w:p>
    <w:p w14:paraId="0AB3F0CD" w14:textId="6504ED59" w:rsidR="008B197B" w:rsidRPr="008B197B" w:rsidRDefault="000D45B7" w:rsidP="00294404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b/>
          <w:bCs/>
          <w:szCs w:val="20"/>
          <w:lang w:val="it-IT"/>
        </w:rPr>
      </w:pPr>
      <w:r>
        <w:rPr>
          <w:b/>
          <w:bCs/>
          <w:szCs w:val="20"/>
          <w:lang w:val="it-IT"/>
        </w:rPr>
        <w:t>Sistemi Informativi Geografici</w:t>
      </w:r>
    </w:p>
    <w:p w14:paraId="3E2D89F9" w14:textId="77777777" w:rsidR="008B197B" w:rsidRPr="008B197B" w:rsidRDefault="008B197B" w:rsidP="008B19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</w:p>
    <w:p w14:paraId="7412DFC8" w14:textId="77777777" w:rsidR="008B197B" w:rsidRPr="008B197B" w:rsidRDefault="008B197B" w:rsidP="008B1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  <w:r w:rsidRPr="008B197B">
        <w:rPr>
          <w:szCs w:val="20"/>
          <w:lang w:val="it-IT"/>
        </w:rPr>
        <w:t>Tempi di accesso a</w:t>
      </w:r>
      <w:r w:rsidR="00A378C0">
        <w:rPr>
          <w:szCs w:val="20"/>
          <w:lang w:val="it-IT"/>
        </w:rPr>
        <w:t>l laboratorio</w:t>
      </w:r>
      <w:r w:rsidRPr="008B197B">
        <w:rPr>
          <w:szCs w:val="20"/>
          <w:lang w:val="it-IT"/>
        </w:rPr>
        <w:t>:</w:t>
      </w:r>
    </w:p>
    <w:p w14:paraId="1320030E" w14:textId="65A030C6" w:rsidR="008B197B" w:rsidRPr="008B197B" w:rsidRDefault="000D45B7" w:rsidP="008B1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b/>
          <w:bCs/>
          <w:szCs w:val="20"/>
          <w:lang w:val="it-IT"/>
        </w:rPr>
      </w:pPr>
      <w:r>
        <w:rPr>
          <w:b/>
          <w:bCs/>
          <w:szCs w:val="20"/>
          <w:lang w:val="it-IT"/>
        </w:rPr>
        <w:t>9 - 18</w:t>
      </w:r>
    </w:p>
    <w:p w14:paraId="06714DFD" w14:textId="77777777" w:rsidR="008B197B" w:rsidRPr="008B197B" w:rsidRDefault="008B197B" w:rsidP="008B19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jc w:val="both"/>
        <w:rPr>
          <w:szCs w:val="20"/>
          <w:lang w:val="it-IT"/>
        </w:rPr>
      </w:pPr>
    </w:p>
    <w:p w14:paraId="43C98441" w14:textId="77777777" w:rsidR="008B197B" w:rsidRPr="008B197B" w:rsidRDefault="008B197B" w:rsidP="008B197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  <w:r w:rsidRPr="008B197B">
        <w:rPr>
          <w:szCs w:val="20"/>
          <w:lang w:val="it-IT"/>
        </w:rPr>
        <w:t>Periodo di tirocinio (max 12 mesi):</w:t>
      </w:r>
    </w:p>
    <w:p w14:paraId="24E384EF" w14:textId="77777777" w:rsidR="008B197B" w:rsidRPr="008B197B" w:rsidRDefault="008B197B" w:rsidP="008B197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b/>
          <w:bCs/>
          <w:szCs w:val="20"/>
          <w:lang w:val="it-IT"/>
        </w:rPr>
      </w:pPr>
    </w:p>
    <w:p w14:paraId="476F9E10" w14:textId="36B02F94" w:rsidR="008B197B" w:rsidRPr="008B197B" w:rsidRDefault="008B197B" w:rsidP="008B197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bCs/>
          <w:szCs w:val="20"/>
          <w:lang w:val="it-IT"/>
        </w:rPr>
      </w:pPr>
      <w:r w:rsidRPr="008B197B">
        <w:rPr>
          <w:bCs/>
          <w:szCs w:val="20"/>
          <w:lang w:val="it-IT"/>
        </w:rPr>
        <w:t xml:space="preserve">n. mesi </w:t>
      </w:r>
      <w:r w:rsidR="00AC25AC">
        <w:rPr>
          <w:bCs/>
          <w:szCs w:val="20"/>
          <w:lang w:val="it-IT"/>
        </w:rPr>
        <w:t>4</w:t>
      </w:r>
      <w:r w:rsidRPr="008B197B">
        <w:rPr>
          <w:bCs/>
          <w:szCs w:val="20"/>
          <w:lang w:val="it-IT"/>
        </w:rPr>
        <w:t xml:space="preserve"> dal </w:t>
      </w:r>
      <w:r w:rsidR="00AC25AC">
        <w:rPr>
          <w:bCs/>
          <w:szCs w:val="20"/>
          <w:lang w:val="it-IT"/>
        </w:rPr>
        <w:t xml:space="preserve">1° ottobre </w:t>
      </w:r>
      <w:r w:rsidR="000D45B7">
        <w:rPr>
          <w:bCs/>
          <w:szCs w:val="20"/>
          <w:lang w:val="it-IT"/>
        </w:rPr>
        <w:t>2023</w:t>
      </w:r>
      <w:r w:rsidRPr="008B197B">
        <w:rPr>
          <w:bCs/>
          <w:szCs w:val="20"/>
          <w:lang w:val="it-IT"/>
        </w:rPr>
        <w:t xml:space="preserve"> al </w:t>
      </w:r>
      <w:r w:rsidR="000D45B7">
        <w:rPr>
          <w:bCs/>
          <w:szCs w:val="20"/>
          <w:lang w:val="it-IT"/>
        </w:rPr>
        <w:t>3</w:t>
      </w:r>
      <w:r w:rsidR="00AC25AC">
        <w:rPr>
          <w:bCs/>
          <w:szCs w:val="20"/>
          <w:lang w:val="it-IT"/>
        </w:rPr>
        <w:t xml:space="preserve">1 gennaio </w:t>
      </w:r>
      <w:r w:rsidR="000D45B7">
        <w:rPr>
          <w:bCs/>
          <w:szCs w:val="20"/>
          <w:lang w:val="it-IT"/>
        </w:rPr>
        <w:t>202</w:t>
      </w:r>
      <w:r w:rsidR="00AC25AC">
        <w:rPr>
          <w:bCs/>
          <w:szCs w:val="20"/>
          <w:lang w:val="it-IT"/>
        </w:rPr>
        <w:t>4</w:t>
      </w:r>
      <w:r w:rsidRPr="008B197B">
        <w:rPr>
          <w:bCs/>
          <w:szCs w:val="20"/>
          <w:lang w:val="it-IT"/>
        </w:rPr>
        <w:t xml:space="preserve">  per totale ore  ________          </w:t>
      </w:r>
    </w:p>
    <w:p w14:paraId="200FB277" w14:textId="77777777" w:rsidR="008B197B" w:rsidRPr="008B197B" w:rsidRDefault="008B197B" w:rsidP="008B19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</w:p>
    <w:p w14:paraId="36909923" w14:textId="705EE694" w:rsidR="008B197B" w:rsidRPr="008B197B" w:rsidRDefault="008B197B" w:rsidP="008B1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  <w:r w:rsidRPr="008B197B">
        <w:rPr>
          <w:szCs w:val="20"/>
          <w:lang w:val="it-IT"/>
        </w:rPr>
        <w:t>Tutor accademico:</w:t>
      </w:r>
      <w:r w:rsidR="000D45B7">
        <w:rPr>
          <w:szCs w:val="20"/>
          <w:lang w:val="it-IT"/>
        </w:rPr>
        <w:t xml:space="preserve"> prof.ssa Monica M. L. Sebillo</w:t>
      </w:r>
      <w:r w:rsidRPr="008B197B">
        <w:rPr>
          <w:szCs w:val="20"/>
          <w:lang w:val="it-IT"/>
        </w:rPr>
        <w:t xml:space="preserve"> e-mail </w:t>
      </w:r>
      <w:r w:rsidR="000D45B7">
        <w:rPr>
          <w:szCs w:val="20"/>
          <w:lang w:val="it-IT"/>
        </w:rPr>
        <w:t>msebillo@unisa.it</w:t>
      </w:r>
    </w:p>
    <w:p w14:paraId="644FA59C" w14:textId="77777777" w:rsidR="008B197B" w:rsidRPr="008B197B" w:rsidRDefault="008B197B" w:rsidP="008B19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</w:p>
    <w:p w14:paraId="5E913FF7" w14:textId="77777777" w:rsidR="008B197B" w:rsidRPr="008B197B" w:rsidRDefault="008B197B" w:rsidP="008B1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  <w:r w:rsidRPr="008B197B">
        <w:rPr>
          <w:szCs w:val="20"/>
          <w:lang w:val="it-IT"/>
        </w:rPr>
        <w:t>Polizze assicurative:</w:t>
      </w:r>
    </w:p>
    <w:p w14:paraId="054FCEF6" w14:textId="77777777" w:rsidR="008B197B" w:rsidRPr="008B197B" w:rsidRDefault="008B197B" w:rsidP="008B1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b/>
          <w:bCs/>
          <w:szCs w:val="20"/>
          <w:lang w:val="it-IT"/>
        </w:rPr>
      </w:pPr>
      <w:r w:rsidRPr="008B197B">
        <w:rPr>
          <w:b/>
          <w:bCs/>
          <w:szCs w:val="20"/>
          <w:lang w:val="it-IT"/>
        </w:rPr>
        <w:t>INA</w:t>
      </w:r>
      <w:r w:rsidR="00126E6A">
        <w:rPr>
          <w:b/>
          <w:bCs/>
          <w:szCs w:val="20"/>
          <w:lang w:val="it-IT"/>
        </w:rPr>
        <w:t>I</w:t>
      </w:r>
      <w:r w:rsidRPr="008B197B">
        <w:rPr>
          <w:b/>
          <w:bCs/>
          <w:szCs w:val="20"/>
          <w:lang w:val="it-IT"/>
        </w:rPr>
        <w:t xml:space="preserve">L Gestione per conto dello Stato prevista dal combinato disposto dagli artt. 127 e 190 del </w:t>
      </w:r>
      <w:r w:rsidRPr="008B197B">
        <w:rPr>
          <w:b/>
          <w:bCs/>
          <w:szCs w:val="20"/>
          <w:u w:val="single"/>
          <w:lang w:val="it-IT"/>
        </w:rPr>
        <w:t>T.U. INAIL (DPR N. 1124/65)</w:t>
      </w:r>
      <w:r w:rsidRPr="008B197B">
        <w:rPr>
          <w:b/>
          <w:bCs/>
          <w:szCs w:val="20"/>
          <w:lang w:val="it-IT"/>
        </w:rPr>
        <w:t xml:space="preserve"> e regolamentato dal D.M. 10.10.85; </w:t>
      </w:r>
    </w:p>
    <w:p w14:paraId="61C359E1" w14:textId="77777777" w:rsidR="008B197B" w:rsidRPr="008B197B" w:rsidRDefault="008B197B" w:rsidP="008B1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b/>
          <w:bCs/>
          <w:szCs w:val="20"/>
          <w:lang w:val="it-IT"/>
        </w:rPr>
      </w:pPr>
      <w:r w:rsidRPr="008B197B">
        <w:rPr>
          <w:b/>
          <w:bCs/>
          <w:szCs w:val="20"/>
          <w:lang w:val="it-IT"/>
        </w:rPr>
        <w:t xml:space="preserve">Infortuni posizione 261044627 Compagnia Generali </w:t>
      </w:r>
    </w:p>
    <w:p w14:paraId="1E5BF484" w14:textId="77777777" w:rsidR="008B197B" w:rsidRPr="008B197B" w:rsidRDefault="008B197B" w:rsidP="008B1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b/>
          <w:bCs/>
          <w:szCs w:val="20"/>
          <w:lang w:val="it-IT"/>
        </w:rPr>
      </w:pPr>
      <w:r w:rsidRPr="008B197B">
        <w:rPr>
          <w:b/>
          <w:bCs/>
          <w:szCs w:val="20"/>
          <w:lang w:val="it-IT"/>
        </w:rPr>
        <w:t>Responsabilità Civile Terzi Compagnia Generali 261044624</w:t>
      </w:r>
    </w:p>
    <w:p w14:paraId="5CA9B89E" w14:textId="77777777" w:rsidR="00A378C0" w:rsidRPr="008B197B" w:rsidRDefault="00A378C0" w:rsidP="008B19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789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</w:p>
    <w:p w14:paraId="761C696D" w14:textId="77777777" w:rsidR="008B197B" w:rsidRPr="008B197B" w:rsidRDefault="008B197B" w:rsidP="008B1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  <w:r w:rsidRPr="008B197B">
        <w:rPr>
          <w:szCs w:val="20"/>
          <w:lang w:val="it-IT"/>
        </w:rPr>
        <w:t>Obiettivi e modalità del tirocinio:</w:t>
      </w:r>
    </w:p>
    <w:p w14:paraId="3B05673F" w14:textId="1BC4DA2B" w:rsidR="008B197B" w:rsidRPr="008B197B" w:rsidRDefault="000D45B7" w:rsidP="008B1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  <w:r>
        <w:rPr>
          <w:szCs w:val="20"/>
          <w:lang w:val="it-IT"/>
        </w:rPr>
        <w:t>Progettazione e sviluppo di applicazioni per la gestione di informazioni geografiche</w:t>
      </w:r>
    </w:p>
    <w:p w14:paraId="59569E0C" w14:textId="77777777" w:rsidR="008B197B" w:rsidRPr="008B197B" w:rsidRDefault="008B197B" w:rsidP="008B1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</w:p>
    <w:p w14:paraId="7668DF54" w14:textId="77777777" w:rsidR="008B197B" w:rsidRPr="008B197B" w:rsidRDefault="008B197B" w:rsidP="008B19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</w:p>
    <w:p w14:paraId="304C9932" w14:textId="77777777" w:rsidR="008B197B" w:rsidRPr="008B197B" w:rsidRDefault="008B197B" w:rsidP="008B1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  <w:r w:rsidRPr="008B197B">
        <w:rPr>
          <w:szCs w:val="20"/>
          <w:lang w:val="it-IT"/>
        </w:rPr>
        <w:t>Eventuali facilitazioni previste:</w:t>
      </w:r>
    </w:p>
    <w:p w14:paraId="059DDA6D" w14:textId="77777777" w:rsidR="008B197B" w:rsidRPr="008B197B" w:rsidRDefault="008B197B" w:rsidP="008B1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240" w:lineRule="atLeast"/>
        <w:jc w:val="both"/>
        <w:rPr>
          <w:b/>
          <w:bCs/>
          <w:szCs w:val="20"/>
          <w:lang w:val="it-IT"/>
        </w:rPr>
      </w:pPr>
    </w:p>
    <w:p w14:paraId="13D1311C" w14:textId="77777777" w:rsidR="008B197B" w:rsidRPr="008B197B" w:rsidRDefault="008B197B" w:rsidP="008B19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240" w:lineRule="atLeast"/>
        <w:rPr>
          <w:b/>
          <w:bCs/>
          <w:szCs w:val="20"/>
          <w:lang w:val="it-IT"/>
        </w:rPr>
      </w:pPr>
    </w:p>
    <w:p w14:paraId="12994902" w14:textId="77777777" w:rsidR="000D45B7" w:rsidRDefault="000D45B7" w:rsidP="008B19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240" w:lineRule="atLeast"/>
        <w:rPr>
          <w:szCs w:val="20"/>
          <w:lang w:val="it-IT"/>
        </w:rPr>
      </w:pPr>
    </w:p>
    <w:p w14:paraId="5B55CAC6" w14:textId="03C0B2D5" w:rsidR="008B197B" w:rsidRPr="008B197B" w:rsidRDefault="008B197B" w:rsidP="008B19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240" w:lineRule="atLeast"/>
        <w:rPr>
          <w:szCs w:val="20"/>
          <w:lang w:val="it-IT"/>
        </w:rPr>
      </w:pPr>
      <w:r w:rsidRPr="008B197B">
        <w:rPr>
          <w:szCs w:val="20"/>
          <w:lang w:val="it-IT"/>
        </w:rPr>
        <w:lastRenderedPageBreak/>
        <w:t>Obblighi per il tirocinante:</w:t>
      </w:r>
    </w:p>
    <w:p w14:paraId="0550F256" w14:textId="77777777" w:rsidR="008B197B" w:rsidRPr="008B197B" w:rsidRDefault="008B197B" w:rsidP="008B197B">
      <w:pPr>
        <w:numPr>
          <w:ilvl w:val="0"/>
          <w:numId w:val="5"/>
        </w:num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0"/>
          <w:tab w:val="left" w:pos="432"/>
          <w:tab w:val="left" w:pos="720"/>
          <w:tab w:val="left" w:pos="1440"/>
          <w:tab w:val="left" w:pos="0"/>
          <w:tab w:val="left" w:pos="432"/>
          <w:tab w:val="left" w:pos="720"/>
          <w:tab w:val="left" w:pos="1440"/>
          <w:tab w:val="left" w:pos="0"/>
          <w:tab w:val="left" w:pos="432"/>
          <w:tab w:val="left" w:pos="720"/>
        </w:tabs>
        <w:spacing w:line="240" w:lineRule="atLeast"/>
        <w:rPr>
          <w:szCs w:val="20"/>
          <w:lang w:val="it-IT"/>
        </w:rPr>
      </w:pPr>
      <w:r w:rsidRPr="008B197B">
        <w:rPr>
          <w:szCs w:val="20"/>
          <w:lang w:val="it-IT"/>
        </w:rPr>
        <w:t>Seguire le indicazioni dei tutors e fare riferimento ad essi per qualsiasi esigenza di tipo organizzativo ed altre evenienze;</w:t>
      </w:r>
    </w:p>
    <w:p w14:paraId="0D6D9002" w14:textId="75ACECC2" w:rsidR="008B197B" w:rsidRPr="008B197B" w:rsidRDefault="008B197B" w:rsidP="008B197B">
      <w:pPr>
        <w:spacing w:line="480" w:lineRule="atLeast"/>
        <w:rPr>
          <w:szCs w:val="20"/>
          <w:lang w:val="it-IT"/>
        </w:rPr>
      </w:pPr>
      <w:r w:rsidRPr="008B197B">
        <w:rPr>
          <w:sz w:val="22"/>
          <w:szCs w:val="22"/>
          <w:lang w:val="it-IT"/>
        </w:rPr>
        <w:t>Fisciano,</w:t>
      </w:r>
      <w:r w:rsidR="0020511B">
        <w:rPr>
          <w:szCs w:val="20"/>
          <w:lang w:val="it-IT"/>
        </w:rPr>
        <w:t xml:space="preserve"> ___________</w:t>
      </w:r>
      <w:bookmarkStart w:id="0" w:name="_GoBack"/>
      <w:bookmarkEnd w:id="0"/>
    </w:p>
    <w:p w14:paraId="3F3A4A22" w14:textId="77777777" w:rsidR="008B197B" w:rsidRPr="008B197B" w:rsidRDefault="008B197B" w:rsidP="008B197B">
      <w:pPr>
        <w:spacing w:line="240" w:lineRule="atLeast"/>
        <w:rPr>
          <w:szCs w:val="20"/>
          <w:lang w:val="it-IT"/>
        </w:rPr>
      </w:pPr>
    </w:p>
    <w:p w14:paraId="3A3AD70A" w14:textId="77777777" w:rsidR="008B197B" w:rsidRPr="008B197B" w:rsidRDefault="008B197B" w:rsidP="008B197B">
      <w:pPr>
        <w:spacing w:line="240" w:lineRule="atLeast"/>
        <w:rPr>
          <w:sz w:val="18"/>
          <w:szCs w:val="20"/>
          <w:lang w:val="it-IT"/>
        </w:rPr>
      </w:pPr>
    </w:p>
    <w:p w14:paraId="7E58688E" w14:textId="77777777" w:rsidR="008B197B" w:rsidRDefault="008B197B" w:rsidP="008B197B">
      <w:pPr>
        <w:spacing w:line="240" w:lineRule="atLeast"/>
        <w:rPr>
          <w:sz w:val="18"/>
          <w:szCs w:val="20"/>
          <w:lang w:val="it-IT"/>
        </w:rPr>
      </w:pPr>
    </w:p>
    <w:p w14:paraId="20B00C32" w14:textId="77777777" w:rsidR="00E4655D" w:rsidRPr="008B197B" w:rsidRDefault="00E4655D" w:rsidP="008B197B">
      <w:pPr>
        <w:spacing w:line="240" w:lineRule="atLeast"/>
        <w:rPr>
          <w:sz w:val="18"/>
          <w:szCs w:val="20"/>
          <w:lang w:val="it-IT"/>
        </w:rPr>
      </w:pPr>
    </w:p>
    <w:p w14:paraId="1CD09057" w14:textId="77777777" w:rsidR="008B197B" w:rsidRPr="008B197B" w:rsidRDefault="008B197B" w:rsidP="008B197B">
      <w:pPr>
        <w:spacing w:line="240" w:lineRule="atLeast"/>
        <w:rPr>
          <w:szCs w:val="20"/>
          <w:lang w:val="it-IT"/>
        </w:rPr>
      </w:pPr>
      <w:r w:rsidRPr="008B197B">
        <w:rPr>
          <w:szCs w:val="20"/>
          <w:lang w:val="it-IT"/>
        </w:rPr>
        <w:t xml:space="preserve">Tutor Accademico  </w:t>
      </w:r>
      <w:proofErr w:type="gramStart"/>
      <w:r w:rsidRPr="008B197B">
        <w:rPr>
          <w:szCs w:val="20"/>
          <w:lang w:val="it-IT"/>
        </w:rPr>
        <w:t xml:space="preserve">   </w:t>
      </w:r>
      <w:r w:rsidRPr="008B197B">
        <w:rPr>
          <w:sz w:val="18"/>
          <w:szCs w:val="20"/>
          <w:lang w:val="it-IT"/>
        </w:rPr>
        <w:t>(</w:t>
      </w:r>
      <w:proofErr w:type="gramEnd"/>
      <w:r w:rsidRPr="008B197B">
        <w:rPr>
          <w:sz w:val="18"/>
          <w:szCs w:val="20"/>
          <w:lang w:val="it-IT"/>
        </w:rPr>
        <w:t>firma)</w:t>
      </w:r>
      <w:r w:rsidRPr="008B197B">
        <w:rPr>
          <w:szCs w:val="20"/>
          <w:lang w:val="it-IT"/>
        </w:rPr>
        <w:t xml:space="preserve">                                                  __________________________________</w:t>
      </w:r>
    </w:p>
    <w:p w14:paraId="083E1999" w14:textId="4C725666" w:rsidR="008B197B" w:rsidRPr="008B197B" w:rsidRDefault="008B197B" w:rsidP="008B197B">
      <w:pPr>
        <w:spacing w:line="240" w:lineRule="atLeast"/>
        <w:ind w:left="1800"/>
        <w:rPr>
          <w:szCs w:val="20"/>
          <w:lang w:val="it-IT"/>
        </w:rPr>
      </w:pPr>
      <w:r w:rsidRPr="008B197B">
        <w:rPr>
          <w:szCs w:val="20"/>
          <w:lang w:val="it-IT"/>
        </w:rPr>
        <w:t xml:space="preserve">  </w:t>
      </w:r>
    </w:p>
    <w:p w14:paraId="5168BAB4" w14:textId="1F7EC61A" w:rsidR="008B197B" w:rsidRPr="008B197B" w:rsidRDefault="008B197B" w:rsidP="008B197B">
      <w:pPr>
        <w:spacing w:line="240" w:lineRule="atLeast"/>
        <w:ind w:left="1800"/>
        <w:rPr>
          <w:szCs w:val="20"/>
          <w:lang w:val="it-IT"/>
        </w:rPr>
      </w:pPr>
    </w:p>
    <w:p w14:paraId="39CF671B" w14:textId="5D828EA3" w:rsidR="008B197B" w:rsidRPr="008B197B" w:rsidRDefault="006C71B4" w:rsidP="008B197B">
      <w:pPr>
        <w:spacing w:line="240" w:lineRule="atLeast"/>
        <w:rPr>
          <w:szCs w:val="20"/>
          <w:lang w:val="it-IT"/>
        </w:rPr>
      </w:pPr>
      <w:r>
        <w:rPr>
          <w:noProof/>
          <w:szCs w:val="20"/>
          <w:lang w:val="it-IT"/>
        </w:rPr>
        <w:drawing>
          <wp:anchor distT="0" distB="0" distL="114300" distR="114300" simplePos="0" relativeHeight="251658240" behindDoc="0" locked="0" layoutInCell="1" allowOverlap="1" wp14:anchorId="7C0E8FF2" wp14:editId="45D0A75E">
            <wp:simplePos x="0" y="0"/>
            <wp:positionH relativeFrom="column">
              <wp:posOffset>4002405</wp:posOffset>
            </wp:positionH>
            <wp:positionV relativeFrom="paragraph">
              <wp:posOffset>4445</wp:posOffset>
            </wp:positionV>
            <wp:extent cx="1531620" cy="791845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Digita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336DF" w14:textId="282804A5" w:rsidR="008B197B" w:rsidRPr="008B197B" w:rsidRDefault="008B197B" w:rsidP="008B197B">
      <w:pPr>
        <w:spacing w:line="240" w:lineRule="atLeast"/>
        <w:rPr>
          <w:szCs w:val="20"/>
          <w:lang w:val="it-IT"/>
        </w:rPr>
      </w:pPr>
    </w:p>
    <w:p w14:paraId="4A4CEE77" w14:textId="2F3C7664" w:rsidR="00584410" w:rsidRPr="00132563" w:rsidRDefault="008B197B" w:rsidP="00132563">
      <w:pPr>
        <w:spacing w:line="240" w:lineRule="atLeast"/>
        <w:rPr>
          <w:szCs w:val="20"/>
          <w:lang w:val="it-IT"/>
        </w:rPr>
      </w:pPr>
      <w:r w:rsidRPr="008B197B">
        <w:rPr>
          <w:szCs w:val="20"/>
          <w:lang w:val="it-IT"/>
        </w:rPr>
        <w:t>Firma per visione e accettazione del tirocinante</w:t>
      </w:r>
      <w:r w:rsidR="00132563">
        <w:rPr>
          <w:szCs w:val="20"/>
          <w:lang w:val="it-IT"/>
        </w:rPr>
        <w:t xml:space="preserve">        </w:t>
      </w:r>
    </w:p>
    <w:sectPr w:rsidR="00584410" w:rsidRPr="00132563" w:rsidSect="00584410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560" w:right="720" w:bottom="1560" w:left="993" w:header="1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5D5DA1" w14:textId="77777777" w:rsidR="000C7E5E" w:rsidRDefault="000C7E5E" w:rsidP="00AE4C5E">
      <w:r>
        <w:separator/>
      </w:r>
    </w:p>
  </w:endnote>
  <w:endnote w:type="continuationSeparator" w:id="0">
    <w:p w14:paraId="5EA387C7" w14:textId="77777777" w:rsidR="000C7E5E" w:rsidRDefault="000C7E5E" w:rsidP="00AE4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468296" w14:textId="77777777" w:rsidR="004F3D6D" w:rsidRPr="000D45B7" w:rsidRDefault="004F3D6D" w:rsidP="00584410">
    <w:pPr>
      <w:spacing w:line="200" w:lineRule="exact"/>
      <w:ind w:right="-57"/>
      <w:rPr>
        <w:rFonts w:ascii="Calibri" w:hAnsi="Calibri" w:cs="Calibri"/>
        <w:sz w:val="16"/>
        <w:szCs w:val="16"/>
        <w:lang w:val="it-IT"/>
      </w:rPr>
    </w:pPr>
    <w:r w:rsidRPr="000D45B7">
      <w:rPr>
        <w:rFonts w:ascii="Calibri" w:hAnsi="Calibri" w:cs="Calibri"/>
        <w:sz w:val="16"/>
        <w:szCs w:val="16"/>
        <w:lang w:val="it-IT"/>
      </w:rPr>
      <w:t>Ufficio Didattica, Organi Collegiali, Alta Formazione, Carriere</w:t>
    </w:r>
  </w:p>
  <w:p w14:paraId="2C0C5919" w14:textId="77777777" w:rsidR="004F3D6D" w:rsidRPr="00C268C3" w:rsidRDefault="004F3D6D" w:rsidP="00584410">
    <w:pPr>
      <w:spacing w:line="200" w:lineRule="exact"/>
      <w:rPr>
        <w:rFonts w:ascii="Calibri" w:hAnsi="Calibri" w:cs="Calibri"/>
        <w:sz w:val="16"/>
        <w:szCs w:val="16"/>
        <w:lang w:val="it-IT"/>
      </w:rPr>
    </w:pPr>
    <w:r w:rsidRPr="000D45B7">
      <w:rPr>
        <w:rFonts w:ascii="Calibri" w:hAnsi="Calibri" w:cs="Calibri"/>
        <w:sz w:val="16"/>
        <w:szCs w:val="16"/>
        <w:lang w:val="it-IT"/>
      </w:rPr>
      <w:t>Responsabile d</w:t>
    </w:r>
    <w:r w:rsidR="006E0088" w:rsidRPr="000D45B7">
      <w:rPr>
        <w:rFonts w:ascii="Calibri" w:hAnsi="Calibri" w:cs="Calibri"/>
        <w:sz w:val="16"/>
        <w:szCs w:val="16"/>
        <w:lang w:val="it-IT"/>
      </w:rPr>
      <w:t>el procedimento: Dott. Pascucci Pasqualino email: ppascucci@unisa.it</w:t>
    </w:r>
  </w:p>
  <w:p w14:paraId="70C2D070" w14:textId="77777777" w:rsidR="004F3D6D" w:rsidRPr="000D45B7" w:rsidRDefault="004F3D6D" w:rsidP="009D33C9">
    <w:pPr>
      <w:spacing w:line="200" w:lineRule="exact"/>
      <w:rPr>
        <w:rFonts w:ascii="Calibri" w:hAnsi="Calibri" w:cs="Calibri"/>
        <w:sz w:val="16"/>
        <w:szCs w:val="16"/>
        <w:lang w:val="it-IT"/>
      </w:rPr>
    </w:pPr>
    <w:r w:rsidRPr="00C268C3">
      <w:rPr>
        <w:rFonts w:ascii="Calibri" w:hAnsi="Calibri" w:cs="Calibri"/>
        <w:sz w:val="16"/>
        <w:szCs w:val="16"/>
        <w:lang w:val="it-IT"/>
      </w:rPr>
      <w:t>Responsabile</w:t>
    </w:r>
    <w:r w:rsidRPr="000D45B7">
      <w:rPr>
        <w:rFonts w:ascii="Calibri" w:hAnsi="Calibri" w:cs="Calibri"/>
        <w:sz w:val="16"/>
        <w:szCs w:val="16"/>
        <w:lang w:val="it-IT"/>
      </w:rPr>
      <w:t xml:space="preserve"> dell’istruttoria: </w:t>
    </w:r>
    <w:r w:rsidR="00584410" w:rsidRPr="000D45B7">
      <w:rPr>
        <w:rFonts w:ascii="Calibri" w:hAnsi="Calibri" w:cs="Calibri"/>
        <w:sz w:val="16"/>
        <w:szCs w:val="16"/>
        <w:lang w:val="it-IT"/>
      </w:rPr>
      <w:t>Francesco Ciacci</w:t>
    </w:r>
    <w:r w:rsidR="009D33C9" w:rsidRPr="000D45B7">
      <w:rPr>
        <w:rFonts w:ascii="Calibri" w:hAnsi="Calibri" w:cs="Calibri"/>
        <w:sz w:val="16"/>
        <w:szCs w:val="16"/>
        <w:lang w:val="it-IT"/>
      </w:rPr>
      <w:t xml:space="preserve"> email: </w:t>
    </w:r>
    <w:hyperlink r:id="rId1" w:history="1">
      <w:r w:rsidR="00F6134E" w:rsidRPr="000D45B7">
        <w:rPr>
          <w:rStyle w:val="Collegamentoipertestuale"/>
          <w:rFonts w:ascii="Calibri" w:hAnsi="Calibri" w:cs="Calibri"/>
          <w:sz w:val="16"/>
          <w:szCs w:val="16"/>
          <w:lang w:val="it-IT"/>
        </w:rPr>
        <w:t>fciacci@unisa.it</w:t>
      </w:r>
    </w:hyperlink>
    <w:r w:rsidR="00F6134E" w:rsidRPr="000D45B7">
      <w:rPr>
        <w:rFonts w:ascii="Calibri" w:hAnsi="Calibri" w:cs="Calibri"/>
        <w:sz w:val="16"/>
        <w:szCs w:val="16"/>
        <w:lang w:val="it-IT"/>
      </w:rPr>
      <w:t xml:space="preserve">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A6E149" w14:textId="77777777" w:rsidR="000C7E5E" w:rsidRDefault="000C7E5E" w:rsidP="00AE4C5E">
      <w:r>
        <w:separator/>
      </w:r>
    </w:p>
  </w:footnote>
  <w:footnote w:type="continuationSeparator" w:id="0">
    <w:p w14:paraId="624F4394" w14:textId="77777777" w:rsidR="000C7E5E" w:rsidRDefault="000C7E5E" w:rsidP="00AE4C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E2F0DA" w14:textId="77777777" w:rsidR="00AE4C5E" w:rsidRDefault="000C7E5E">
    <w:pPr>
      <w:pStyle w:val="Intestazione"/>
    </w:pPr>
    <w:r>
      <w:rPr>
        <w:noProof/>
      </w:rPr>
      <w:pict w14:anchorId="258B92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39022" o:spid="_x0000_s2050" type="#_x0000_t75" style="position:absolute;margin-left:0;margin-top:0;width:594.95pt;height:840.95pt;z-index:-251657216;mso-position-horizontal:center;mso-position-horizontal-relative:margin;mso-position-vertical:center;mso-position-vertical-relative:margin" o:allowincell="f">
          <v:imagedata r:id="rId1" o:title="DI-Carta intestat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97DB47" w14:textId="77777777" w:rsidR="00AE4C5E" w:rsidRDefault="00674F8B" w:rsidP="00AE4C5E">
    <w:pPr>
      <w:pStyle w:val="Intestazione"/>
      <w:ind w:left="-540"/>
      <w:jc w:val="center"/>
    </w:pPr>
    <w:r>
      <w:rPr>
        <w:noProof/>
        <w:lang w:val="it-IT"/>
      </w:rPr>
      <w:drawing>
        <wp:anchor distT="0" distB="0" distL="114300" distR="114300" simplePos="0" relativeHeight="251660288" behindDoc="1" locked="0" layoutInCell="1" allowOverlap="1" wp14:anchorId="766F2083" wp14:editId="203F4458">
          <wp:simplePos x="0" y="0"/>
          <wp:positionH relativeFrom="column">
            <wp:posOffset>-716955</wp:posOffset>
          </wp:positionH>
          <wp:positionV relativeFrom="paragraph">
            <wp:posOffset>-150300</wp:posOffset>
          </wp:positionV>
          <wp:extent cx="7543800" cy="10713600"/>
          <wp:effectExtent l="0" t="0" r="0" b="0"/>
          <wp:wrapNone/>
          <wp:docPr id="19" name="Immagin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rta intestata Dipartiment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635" cy="107275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F3D6D">
      <w:rPr>
        <w:noProof/>
        <w:lang w:val="it-I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2D9619" wp14:editId="0DE4046B">
              <wp:simplePos x="0" y="0"/>
              <wp:positionH relativeFrom="column">
                <wp:posOffset>264795</wp:posOffset>
              </wp:positionH>
              <wp:positionV relativeFrom="paragraph">
                <wp:posOffset>542925</wp:posOffset>
              </wp:positionV>
              <wp:extent cx="3194050" cy="219075"/>
              <wp:effectExtent l="0" t="0" r="6350" b="9525"/>
              <wp:wrapNone/>
              <wp:docPr id="6" name="Casella di tes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94050" cy="219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FA9D2D" w14:textId="77777777" w:rsidR="00642CF1" w:rsidRPr="000D45B7" w:rsidRDefault="00642CF1" w:rsidP="00642CF1">
                          <w:pPr>
                            <w:ind w:right="-57"/>
                            <w:rPr>
                              <w:rFonts w:ascii="Calibri" w:hAnsi="Calibri" w:cs="Calibri"/>
                              <w:sz w:val="18"/>
                              <w:szCs w:val="18"/>
                              <w:lang w:val="it-IT"/>
                            </w:rPr>
                          </w:pPr>
                          <w:r w:rsidRPr="000D45B7">
                            <w:rPr>
                              <w:rFonts w:ascii="Calibri" w:hAnsi="Calibri" w:cs="Calibri"/>
                              <w:sz w:val="18"/>
                              <w:szCs w:val="18"/>
                              <w:lang w:val="it-IT"/>
                            </w:rPr>
                            <w:t>Ufficio Didattica, Organi Collegiali, Alta Formazione, Carriere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62D9619" id="_x0000_t202" coordsize="21600,21600" o:spt="202" path="m,l,21600r21600,l21600,xe">
              <v:stroke joinstyle="miter"/>
              <v:path gradientshapeok="t" o:connecttype="rect"/>
            </v:shapetype>
            <v:shape id="Casella di testo 6" o:spid="_x0000_s1026" type="#_x0000_t202" style="position:absolute;left:0;text-align:left;margin-left:20.85pt;margin-top:42.75pt;width:251.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" stroked="f">
              <v:textbox inset="0,0,0,0">
                <w:txbxContent>
                  <w:p w14:paraId="72FA9D2D" w14:textId="77777777" w:rsidR="00642CF1" w:rsidRPr="000D45B7" w:rsidRDefault="00642CF1" w:rsidP="00642CF1">
                    <w:pPr>
                      <w:ind w:right="-57"/>
                      <w:rPr>
                        <w:rFonts w:ascii="Calibri" w:hAnsi="Calibri" w:cs="Calibri"/>
                        <w:sz w:val="18"/>
                        <w:szCs w:val="18"/>
                        <w:lang w:val="it-IT"/>
                      </w:rPr>
                    </w:pPr>
                    <w:r w:rsidRPr="000D45B7">
                      <w:rPr>
                        <w:rFonts w:ascii="Calibri" w:hAnsi="Calibri" w:cs="Calibri"/>
                        <w:sz w:val="18"/>
                        <w:szCs w:val="18"/>
                        <w:lang w:val="it-IT"/>
                      </w:rPr>
                      <w:t>Ufficio Didattica, Organi Collegiali, Alta Formazione, Carriere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88BA79" w14:textId="77777777" w:rsidR="00AE4C5E" w:rsidRDefault="000C7E5E">
    <w:pPr>
      <w:pStyle w:val="Intestazione"/>
    </w:pPr>
    <w:r>
      <w:rPr>
        <w:noProof/>
      </w:rPr>
      <w:pict w14:anchorId="7F8A2D5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39021" o:spid="_x0000_s2049" type="#_x0000_t75" style="position:absolute;margin-left:0;margin-top:0;width:594.95pt;height:840.95pt;z-index:-251658240;mso-position-horizontal:center;mso-position-horizontal-relative:margin;mso-position-vertical:center;mso-position-vertical-relative:margin" o:allowincell="f">
          <v:imagedata r:id="rId1" o:title="DI-Carta intestat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35FB4"/>
    <w:multiLevelType w:val="hybridMultilevel"/>
    <w:tmpl w:val="A2180858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829576E"/>
    <w:multiLevelType w:val="hybridMultilevel"/>
    <w:tmpl w:val="A92220F8"/>
    <w:lvl w:ilvl="0" w:tplc="E7040528">
      <w:start w:val="1"/>
      <w:numFmt w:val="bullet"/>
      <w:lvlText w:val=""/>
      <w:lvlJc w:val="left"/>
      <w:pPr>
        <w:tabs>
          <w:tab w:val="num" w:pos="757"/>
        </w:tabs>
        <w:ind w:left="737" w:hanging="340"/>
      </w:pPr>
      <w:rPr>
        <w:rFonts w:ascii="Symbol" w:hAnsi="Symbol" w:hint="default"/>
      </w:rPr>
    </w:lvl>
    <w:lvl w:ilvl="1" w:tplc="276813D0">
      <w:start w:val="2"/>
      <w:numFmt w:val="decimal"/>
      <w:lvlText w:val="%2."/>
      <w:lvlJc w:val="left"/>
      <w:pPr>
        <w:tabs>
          <w:tab w:val="num" w:pos="397"/>
        </w:tabs>
        <w:ind w:left="397" w:hanging="397"/>
      </w:pPr>
      <w:rPr>
        <w:rFonts w:hint="default"/>
        <w:b w:val="0"/>
        <w:i w:val="0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D01BFC"/>
    <w:multiLevelType w:val="hybridMultilevel"/>
    <w:tmpl w:val="AC8054D2"/>
    <w:lvl w:ilvl="0" w:tplc="D82A4894">
      <w:start w:val="1"/>
      <w:numFmt w:val="bullet"/>
      <w:lvlText w:val=""/>
      <w:lvlJc w:val="left"/>
      <w:pPr>
        <w:tabs>
          <w:tab w:val="num" w:pos="1145"/>
        </w:tabs>
        <w:ind w:left="1145" w:hanging="425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4D8E0C54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788C5771"/>
    <w:multiLevelType w:val="hybridMultilevel"/>
    <w:tmpl w:val="BAE0D01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03D"/>
    <w:rsid w:val="000877E2"/>
    <w:rsid w:val="0009008A"/>
    <w:rsid w:val="000C7E5E"/>
    <w:rsid w:val="000D45B7"/>
    <w:rsid w:val="00122C3E"/>
    <w:rsid w:val="00126E6A"/>
    <w:rsid w:val="00132563"/>
    <w:rsid w:val="001E732D"/>
    <w:rsid w:val="001F403D"/>
    <w:rsid w:val="001F5991"/>
    <w:rsid w:val="0020511B"/>
    <w:rsid w:val="0023275B"/>
    <w:rsid w:val="00273DA7"/>
    <w:rsid w:val="00280747"/>
    <w:rsid w:val="00294404"/>
    <w:rsid w:val="002B0B43"/>
    <w:rsid w:val="00311936"/>
    <w:rsid w:val="00390C03"/>
    <w:rsid w:val="00396165"/>
    <w:rsid w:val="003A41E2"/>
    <w:rsid w:val="003B21E2"/>
    <w:rsid w:val="003D01D2"/>
    <w:rsid w:val="004831A2"/>
    <w:rsid w:val="00487C10"/>
    <w:rsid w:val="004C7586"/>
    <w:rsid w:val="004E7CE3"/>
    <w:rsid w:val="004F3D6D"/>
    <w:rsid w:val="005022D1"/>
    <w:rsid w:val="00584410"/>
    <w:rsid w:val="005E4E2D"/>
    <w:rsid w:val="006261DD"/>
    <w:rsid w:val="00642CF1"/>
    <w:rsid w:val="006466AD"/>
    <w:rsid w:val="00674F8B"/>
    <w:rsid w:val="006C71B4"/>
    <w:rsid w:val="006E0088"/>
    <w:rsid w:val="00764122"/>
    <w:rsid w:val="007D0B9C"/>
    <w:rsid w:val="007E5B86"/>
    <w:rsid w:val="008B197B"/>
    <w:rsid w:val="009D33C9"/>
    <w:rsid w:val="009E11A8"/>
    <w:rsid w:val="00A378C0"/>
    <w:rsid w:val="00AC25AC"/>
    <w:rsid w:val="00AE4C5E"/>
    <w:rsid w:val="00BB2DCF"/>
    <w:rsid w:val="00BB7565"/>
    <w:rsid w:val="00C01A23"/>
    <w:rsid w:val="00C242D8"/>
    <w:rsid w:val="00C268C3"/>
    <w:rsid w:val="00D02BF7"/>
    <w:rsid w:val="00D52AC0"/>
    <w:rsid w:val="00DB0427"/>
    <w:rsid w:val="00DE7FCA"/>
    <w:rsid w:val="00E4655D"/>
    <w:rsid w:val="00E876F3"/>
    <w:rsid w:val="00EC1D6E"/>
    <w:rsid w:val="00F6134E"/>
    <w:rsid w:val="00FE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062EA971"/>
  <w15:docId w15:val="{F2A1EF4C-2274-49D7-91CE-F4D13B90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D0B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it-IT"/>
    </w:rPr>
  </w:style>
  <w:style w:type="paragraph" w:styleId="Titolo5">
    <w:name w:val="heading 5"/>
    <w:basedOn w:val="Normale"/>
    <w:next w:val="Normale"/>
    <w:link w:val="Titolo5Carattere"/>
    <w:semiHidden/>
    <w:unhideWhenUsed/>
    <w:qFormat/>
    <w:rsid w:val="007D0B9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AE4C5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AE4C5E"/>
  </w:style>
  <w:style w:type="paragraph" w:styleId="Pidipagina">
    <w:name w:val="footer"/>
    <w:basedOn w:val="Normale"/>
    <w:link w:val="PidipaginaCarattere"/>
    <w:unhideWhenUsed/>
    <w:rsid w:val="00AE4C5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AE4C5E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E4C5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E4C5E"/>
    <w:rPr>
      <w:rFonts w:ascii="Tahoma" w:hAnsi="Tahoma" w:cs="Tahoma"/>
      <w:sz w:val="16"/>
      <w:szCs w:val="16"/>
    </w:rPr>
  </w:style>
  <w:style w:type="character" w:customStyle="1" w:styleId="Titolo5Carattere">
    <w:name w:val="Titolo 5 Carattere"/>
    <w:basedOn w:val="Carpredefinitoparagrafo"/>
    <w:link w:val="Titolo5"/>
    <w:semiHidden/>
    <w:rsid w:val="007D0B9C"/>
    <w:rPr>
      <w:rFonts w:ascii="Calibri" w:eastAsia="Times New Roman" w:hAnsi="Calibri" w:cs="Times New Roman"/>
      <w:b/>
      <w:bCs/>
      <w:i/>
      <w:iCs/>
      <w:sz w:val="26"/>
      <w:szCs w:val="26"/>
      <w:lang w:val="en-US" w:eastAsia="it-IT"/>
    </w:rPr>
  </w:style>
  <w:style w:type="paragraph" w:styleId="Corpotesto">
    <w:name w:val="Body Text"/>
    <w:basedOn w:val="Normale"/>
    <w:link w:val="CorpotestoCarattere"/>
    <w:rsid w:val="007D0B9C"/>
    <w:pPr>
      <w:jc w:val="both"/>
    </w:pPr>
    <w:rPr>
      <w:b/>
      <w:sz w:val="28"/>
      <w:szCs w:val="20"/>
      <w:lang w:val="it-IT"/>
    </w:rPr>
  </w:style>
  <w:style w:type="character" w:customStyle="1" w:styleId="CorpotestoCarattere">
    <w:name w:val="Corpo testo Carattere"/>
    <w:basedOn w:val="Carpredefinitoparagrafo"/>
    <w:link w:val="Corpotesto"/>
    <w:rsid w:val="007D0B9C"/>
    <w:rPr>
      <w:rFonts w:ascii="Times New Roman" w:eastAsia="Times New Roman" w:hAnsi="Times New Roman" w:cs="Times New Roman"/>
      <w:b/>
      <w:sz w:val="28"/>
      <w:szCs w:val="20"/>
      <w:lang w:eastAsia="it-IT"/>
    </w:rPr>
  </w:style>
  <w:style w:type="paragraph" w:customStyle="1" w:styleId="Titoletto">
    <w:name w:val="Titoletto"/>
    <w:basedOn w:val="Normale"/>
    <w:next w:val="Normale"/>
    <w:rsid w:val="007D0B9C"/>
    <w:pPr>
      <w:keepNext/>
      <w:keepLines/>
      <w:spacing w:before="120" w:after="120"/>
      <w:jc w:val="center"/>
    </w:pPr>
    <w:rPr>
      <w:b/>
      <w:szCs w:val="20"/>
      <w:lang w:val="it-IT"/>
    </w:rPr>
  </w:style>
  <w:style w:type="paragraph" w:styleId="Testodelblocco">
    <w:name w:val="Block Text"/>
    <w:basedOn w:val="Normale"/>
    <w:rsid w:val="007D0B9C"/>
    <w:pPr>
      <w:spacing w:line="360" w:lineRule="auto"/>
      <w:ind w:left="708" w:right="566"/>
      <w:jc w:val="both"/>
    </w:pPr>
    <w:rPr>
      <w:rFonts w:ascii="Comic Sans MS" w:hAnsi="Comic Sans MS"/>
      <w:szCs w:val="20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F613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ciacci@unis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TROTTA\AppData\Local\Microsoft\Windows\Temporary%20Internet%20Files\Content.Outlook\CRGYPMU0\DI-Carta%20intestat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9915B-2094-4CA6-9B32-16CA40287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DI-Carta intestata.dotx</Template>
  <TotalTime>96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CTROTTA</dc:creator>
  <cp:lastModifiedBy>Account Microsoft</cp:lastModifiedBy>
  <cp:revision>4</cp:revision>
  <cp:lastPrinted>2018-07-20T14:23:00Z</cp:lastPrinted>
  <dcterms:created xsi:type="dcterms:W3CDTF">2023-09-26T15:00:00Z</dcterms:created>
  <dcterms:modified xsi:type="dcterms:W3CDTF">2023-09-26T17:16:00Z</dcterms:modified>
</cp:coreProperties>
</file>